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33F1" w14:textId="4149EBDD" w:rsidR="00AB5299" w:rsidRPr="00273709" w:rsidRDefault="008077EF">
      <w:bookmarkStart w:id="0" w:name="_Hlk78477394"/>
      <w:r w:rsidRPr="00273709">
        <w:t>Name:</w:t>
      </w:r>
      <w:r w:rsidR="002C7CCF" w:rsidRPr="00273709">
        <w:t xml:space="preserve"> Bradley Willcott</w:t>
      </w:r>
    </w:p>
    <w:p w14:paraId="7F5C6AD4" w14:textId="4127D2D6" w:rsidR="008077EF" w:rsidRPr="00273709" w:rsidRDefault="008077EF">
      <w:r w:rsidRPr="00273709">
        <w:t xml:space="preserve">ID: </w:t>
      </w:r>
      <w:r w:rsidR="002C7CCF" w:rsidRPr="00273709">
        <w:t>M198449</w:t>
      </w:r>
    </w:p>
    <w:p w14:paraId="177B55C2" w14:textId="0A61755E" w:rsidR="008077EF" w:rsidRPr="00273709" w:rsidRDefault="008077EF">
      <w:r w:rsidRPr="00273709">
        <w:t xml:space="preserve">Date: </w:t>
      </w:r>
      <w:r w:rsidR="00107048">
        <w:t>1</w:t>
      </w:r>
      <w:r w:rsidR="0041104F">
        <w:t xml:space="preserve"> </w:t>
      </w:r>
      <w:r w:rsidR="002C0219">
        <w:t>S</w:t>
      </w:r>
      <w:r w:rsidR="006A12C0">
        <w:t>eptember</w:t>
      </w:r>
      <w:r w:rsidR="0041104F">
        <w:t xml:space="preserve"> 2021</w:t>
      </w:r>
    </w:p>
    <w:bookmarkEnd w:id="0"/>
    <w:p w14:paraId="7195A800" w14:textId="45016411" w:rsidR="008077EF" w:rsidRPr="00BB53D0" w:rsidRDefault="008077EF" w:rsidP="00BB53D0">
      <w:pPr>
        <w:pStyle w:val="Title"/>
        <w:rPr>
          <w:sz w:val="52"/>
          <w:szCs w:val="52"/>
        </w:rPr>
      </w:pPr>
      <w:r w:rsidRPr="00BB53D0">
        <w:rPr>
          <w:sz w:val="52"/>
          <w:szCs w:val="52"/>
        </w:rPr>
        <w:t xml:space="preserve">Assessment Task </w:t>
      </w:r>
      <w:r w:rsidR="00F956D7">
        <w:rPr>
          <w:sz w:val="52"/>
          <w:szCs w:val="52"/>
        </w:rPr>
        <w:t xml:space="preserve">– Portfolio </w:t>
      </w:r>
      <w:r w:rsidRPr="00BB53D0">
        <w:rPr>
          <w:sz w:val="52"/>
          <w:szCs w:val="52"/>
        </w:rPr>
        <w:t>(A</w:t>
      </w:r>
      <w:r w:rsidR="00B90A95">
        <w:rPr>
          <w:sz w:val="52"/>
          <w:szCs w:val="52"/>
        </w:rPr>
        <w:t xml:space="preserve"> </w:t>
      </w:r>
      <w:r w:rsidR="002C0219">
        <w:rPr>
          <w:sz w:val="52"/>
          <w:szCs w:val="52"/>
        </w:rPr>
        <w:t>4</w:t>
      </w:r>
      <w:r w:rsidRPr="00BB53D0">
        <w:rPr>
          <w:sz w:val="52"/>
          <w:szCs w:val="52"/>
        </w:rPr>
        <w:t>)</w:t>
      </w:r>
    </w:p>
    <w:p w14:paraId="155AEE81" w14:textId="75C350B8" w:rsidR="007F50F8" w:rsidRDefault="00F956D7" w:rsidP="007F50F8">
      <w:pPr>
        <w:pStyle w:val="Title"/>
      </w:pPr>
      <w:r>
        <w:t>Web Programming</w:t>
      </w:r>
    </w:p>
    <w:p w14:paraId="77D2CECA" w14:textId="77777777" w:rsidR="000B6BA5" w:rsidRDefault="000B6BA5"/>
    <w:p w14:paraId="2EA5BA3E" w14:textId="26E69AF1" w:rsidR="000B6BA5" w:rsidRDefault="000B6BA5">
      <w:pPr>
        <w:sectPr w:rsidR="000B6BA5"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aps/>
          <w:color w:val="auto"/>
          <w:sz w:val="20"/>
          <w:szCs w:val="20"/>
        </w:rPr>
        <w:id w:val="134035688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caps w:val="0"/>
          <w:noProof/>
          <w:sz w:val="21"/>
          <w:szCs w:val="21"/>
        </w:rPr>
      </w:sdtEndPr>
      <w:sdtContent>
        <w:p w14:paraId="31D08135" w14:textId="77777777" w:rsidR="008077EF" w:rsidRDefault="008077EF">
          <w:pPr>
            <w:pStyle w:val="TOCHeading"/>
          </w:pPr>
          <w:r>
            <w:t>Contents</w:t>
          </w:r>
        </w:p>
        <w:p w14:paraId="4540B1E2" w14:textId="60887606" w:rsidR="00E44AD1" w:rsidRDefault="008077EF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431320" w:history="1">
            <w:r w:rsidR="00E44AD1" w:rsidRPr="00AE4EFB">
              <w:rPr>
                <w:rStyle w:val="Hyperlink"/>
                <w:noProof/>
              </w:rPr>
              <w:t>Figures</w:t>
            </w:r>
            <w:r w:rsidR="00E44AD1">
              <w:rPr>
                <w:noProof/>
                <w:webHidden/>
              </w:rPr>
              <w:tab/>
            </w:r>
            <w:r w:rsidR="00E44AD1">
              <w:rPr>
                <w:noProof/>
                <w:webHidden/>
              </w:rPr>
              <w:fldChar w:fldCharType="begin"/>
            </w:r>
            <w:r w:rsidR="00E44AD1">
              <w:rPr>
                <w:noProof/>
                <w:webHidden/>
              </w:rPr>
              <w:instrText xml:space="preserve"> PAGEREF _Toc81431320 \h </w:instrText>
            </w:r>
            <w:r w:rsidR="00E44AD1">
              <w:rPr>
                <w:noProof/>
                <w:webHidden/>
              </w:rPr>
            </w:r>
            <w:r w:rsidR="00E44AD1">
              <w:rPr>
                <w:noProof/>
                <w:webHidden/>
              </w:rPr>
              <w:fldChar w:fldCharType="separate"/>
            </w:r>
            <w:r w:rsidR="00E44AD1">
              <w:rPr>
                <w:noProof/>
                <w:webHidden/>
              </w:rPr>
              <w:t>2</w:t>
            </w:r>
            <w:r w:rsidR="00E44AD1">
              <w:rPr>
                <w:noProof/>
                <w:webHidden/>
              </w:rPr>
              <w:fldChar w:fldCharType="end"/>
            </w:r>
          </w:hyperlink>
        </w:p>
        <w:p w14:paraId="5DF511C0" w14:textId="3830EFC3" w:rsidR="00E44AD1" w:rsidRDefault="00E44AD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81431321" w:history="1">
            <w:r w:rsidRPr="00AE4EFB">
              <w:rPr>
                <w:rStyle w:val="Hyperlink"/>
                <w:noProof/>
              </w:rPr>
              <w:t>Run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_Toc81431321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6ED1C" w14:textId="6C89BE92" w:rsidR="00E44AD1" w:rsidRDefault="00E44AD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AU"/>
            </w:rPr>
          </w:pPr>
          <w:hyperlink w:anchor="_Toc81431322" w:history="1">
            <w:r w:rsidRPr="00AE4EF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_Toc81431322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F350D" w14:textId="0DB31667" w:rsidR="008077EF" w:rsidRDefault="008077EF">
          <w:r>
            <w:rPr>
              <w:b/>
              <w:bCs/>
              <w:noProof/>
            </w:rPr>
            <w:fldChar w:fldCharType="end"/>
          </w:r>
        </w:p>
      </w:sdtContent>
    </w:sdt>
    <w:p w14:paraId="793C4444" w14:textId="59378418" w:rsidR="00D946D7" w:rsidRDefault="00D946D7" w:rsidP="00D946D7">
      <w:pPr>
        <w:pStyle w:val="TOCHeading"/>
      </w:pPr>
      <w:r>
        <w:t>Tables</w:t>
      </w:r>
    </w:p>
    <w:p w14:paraId="3E324AC1" w14:textId="37A1B8EA" w:rsidR="00707944" w:rsidRDefault="00043FB9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AU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81307444" w:history="1">
        <w:r w:rsidR="00707944" w:rsidRPr="00C11534">
          <w:rPr>
            <w:rStyle w:val="Hyperlink"/>
            <w:noProof/>
          </w:rPr>
          <w:t>Table 1: Run results</w:t>
        </w:r>
        <w:r w:rsidR="00707944">
          <w:rPr>
            <w:noProof/>
            <w:webHidden/>
          </w:rPr>
          <w:tab/>
        </w:r>
        <w:r w:rsidR="00707944">
          <w:rPr>
            <w:noProof/>
            <w:webHidden/>
          </w:rPr>
          <w:fldChar w:fldCharType="begin"/>
        </w:r>
        <w:r w:rsidR="00707944">
          <w:rPr>
            <w:noProof/>
            <w:webHidden/>
          </w:rPr>
          <w:instrText xml:space="preserve"> PAGEREF _Toc81307444 \h </w:instrText>
        </w:r>
        <w:r w:rsidR="00707944">
          <w:rPr>
            <w:noProof/>
            <w:webHidden/>
          </w:rPr>
        </w:r>
        <w:r w:rsidR="00707944">
          <w:rPr>
            <w:noProof/>
            <w:webHidden/>
          </w:rPr>
          <w:fldChar w:fldCharType="separate"/>
        </w:r>
        <w:r w:rsidR="00707944">
          <w:rPr>
            <w:noProof/>
            <w:webHidden/>
          </w:rPr>
          <w:t>4</w:t>
        </w:r>
        <w:r w:rsidR="00707944">
          <w:rPr>
            <w:noProof/>
            <w:webHidden/>
          </w:rPr>
          <w:fldChar w:fldCharType="end"/>
        </w:r>
      </w:hyperlink>
    </w:p>
    <w:p w14:paraId="0F134214" w14:textId="2A6AAF26" w:rsidR="00E324E0" w:rsidRDefault="00043FB9">
      <w:r>
        <w:fldChar w:fldCharType="end"/>
      </w:r>
    </w:p>
    <w:p w14:paraId="0EDE0CD3" w14:textId="77777777" w:rsidR="00D946D7" w:rsidRDefault="00D946D7">
      <w:r>
        <w:br w:type="page"/>
      </w:r>
    </w:p>
    <w:p w14:paraId="7A37499B" w14:textId="7ABA047E" w:rsidR="00D946D7" w:rsidRDefault="00D946D7" w:rsidP="00D946D7">
      <w:pPr>
        <w:pStyle w:val="Heading1"/>
      </w:pPr>
      <w:bookmarkStart w:id="1" w:name="_Toc81431320"/>
      <w:r>
        <w:lastRenderedPageBreak/>
        <w:t>Figures</w:t>
      </w:r>
      <w:bookmarkEnd w:id="1"/>
    </w:p>
    <w:p w14:paraId="493C2AA2" w14:textId="1A8CF957" w:rsidR="00E44AD1" w:rsidRDefault="00043FB9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AU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81431312" w:history="1">
        <w:r w:rsidR="00E44AD1" w:rsidRPr="000566A5">
          <w:rPr>
            <w:rStyle w:val="Hyperlink"/>
            <w:noProof/>
          </w:rPr>
          <w:t>Figure 1 - QuoteOfToday.php</w:t>
        </w:r>
        <w:r w:rsidR="00E44AD1">
          <w:rPr>
            <w:noProof/>
            <w:webHidden/>
          </w:rPr>
          <w:tab/>
        </w:r>
        <w:r w:rsidR="00E44AD1">
          <w:rPr>
            <w:noProof/>
            <w:webHidden/>
          </w:rPr>
          <w:fldChar w:fldCharType="begin"/>
        </w:r>
        <w:r w:rsidR="00E44AD1">
          <w:rPr>
            <w:noProof/>
            <w:webHidden/>
          </w:rPr>
          <w:instrText xml:space="preserve"> PAGEREF _Toc81431312 \h </w:instrText>
        </w:r>
        <w:r w:rsidR="00E44AD1">
          <w:rPr>
            <w:noProof/>
            <w:webHidden/>
          </w:rPr>
        </w:r>
        <w:r w:rsidR="00E44AD1">
          <w:rPr>
            <w:noProof/>
            <w:webHidden/>
          </w:rPr>
          <w:fldChar w:fldCharType="separate"/>
        </w:r>
        <w:r w:rsidR="00E44AD1">
          <w:rPr>
            <w:noProof/>
            <w:webHidden/>
          </w:rPr>
          <w:t>3</w:t>
        </w:r>
        <w:r w:rsidR="00E44AD1">
          <w:rPr>
            <w:noProof/>
            <w:webHidden/>
          </w:rPr>
          <w:fldChar w:fldCharType="end"/>
        </w:r>
      </w:hyperlink>
    </w:p>
    <w:p w14:paraId="243C62D8" w14:textId="793BFB23" w:rsidR="00E44AD1" w:rsidRDefault="00E44AD1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AU"/>
        </w:rPr>
      </w:pPr>
      <w:hyperlink w:anchor="_Toc81431313" w:history="1">
        <w:r w:rsidRPr="000566A5">
          <w:rPr>
            <w:rStyle w:val="Hyperlink"/>
            <w:noProof/>
          </w:rPr>
          <w:t>Figure 2 - Refresh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_Toc81431313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A8B1B7" w14:textId="31F744B0" w:rsidR="00E44AD1" w:rsidRDefault="00E44AD1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AU"/>
        </w:rPr>
      </w:pPr>
      <w:hyperlink w:anchor="_Toc81431314" w:history="1">
        <w:r w:rsidRPr="000566A5">
          <w:rPr>
            <w:rStyle w:val="Hyperlink"/>
            <w:noProof/>
          </w:rPr>
          <w:t>Figure 3 - Refresh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_Toc81431314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B68AA1" w14:textId="22A75DAE" w:rsidR="00E44AD1" w:rsidRDefault="00E44AD1">
      <w:pPr>
        <w:pStyle w:val="TableofFigures"/>
        <w:tabs>
          <w:tab w:val="right" w:leader="dot" w:pos="9016"/>
        </w:tabs>
        <w:rPr>
          <w:noProof/>
          <w:sz w:val="22"/>
          <w:szCs w:val="22"/>
          <w:lang w:eastAsia="en-AU"/>
        </w:rPr>
      </w:pPr>
      <w:hyperlink w:anchor="_Toc81431315" w:history="1">
        <w:r w:rsidRPr="000566A5">
          <w:rPr>
            <w:rStyle w:val="Hyperlink"/>
            <w:noProof/>
          </w:rPr>
          <w:t>Figure 4 - Refresh 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_Toc81431315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38ACDC" w14:textId="62F11176" w:rsidR="00043FB9" w:rsidRDefault="00043FB9">
      <w:r>
        <w:fldChar w:fldCharType="end"/>
      </w:r>
    </w:p>
    <w:p w14:paraId="42FFF739" w14:textId="70DAB19C" w:rsidR="0041104F" w:rsidRDefault="0041104F">
      <w:pPr>
        <w:rPr>
          <w:rFonts w:asciiTheme="majorHAnsi" w:eastAsia="Calibri" w:hAnsiTheme="majorHAnsi" w:cstheme="majorBidi"/>
          <w:color w:val="F73B08" w:themeColor="accent6" w:themeShade="BF"/>
          <w:sz w:val="40"/>
          <w:szCs w:val="40"/>
        </w:rPr>
      </w:pPr>
      <w:r>
        <w:rPr>
          <w:rFonts w:eastAsia="Calibri"/>
        </w:rPr>
        <w:br w:type="page"/>
      </w:r>
    </w:p>
    <w:p w14:paraId="46E386AE" w14:textId="1763F29D" w:rsidR="008077EF" w:rsidRDefault="008C444D" w:rsidP="00146757">
      <w:pPr>
        <w:pStyle w:val="Heading1"/>
      </w:pPr>
      <w:bookmarkStart w:id="2" w:name="_Toc81431321"/>
      <w:r>
        <w:lastRenderedPageBreak/>
        <w:t>Run Website</w:t>
      </w:r>
      <w:bookmarkEnd w:id="2"/>
    </w:p>
    <w:p w14:paraId="21B2A3E5" w14:textId="7BBE4DF4" w:rsidR="007F50F8" w:rsidRDefault="007F50F8" w:rsidP="007F50F8"/>
    <w:p w14:paraId="007E8DC9" w14:textId="523E2E19" w:rsidR="00D73ECE" w:rsidRDefault="00D73ECE" w:rsidP="00D73ECE">
      <w:pPr>
        <w:pStyle w:val="Caption"/>
        <w:keepNext/>
      </w:pPr>
      <w:bookmarkStart w:id="3" w:name="_Toc81307444"/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: </w:t>
      </w:r>
      <w:r w:rsidR="00707944">
        <w:t>Run</w:t>
      </w:r>
      <w:r>
        <w:t xml:space="preserve"> results</w:t>
      </w:r>
      <w:bookmarkEnd w:id="3"/>
    </w:p>
    <w:tbl>
      <w:tblPr>
        <w:tblStyle w:val="GridTable5Dark"/>
        <w:tblW w:w="8950" w:type="dxa"/>
        <w:tblLook w:val="0420" w:firstRow="1" w:lastRow="0" w:firstColumn="0" w:lastColumn="0" w:noHBand="0" w:noVBand="1"/>
      </w:tblPr>
      <w:tblGrid>
        <w:gridCol w:w="850"/>
        <w:gridCol w:w="2547"/>
        <w:gridCol w:w="2268"/>
        <w:gridCol w:w="1701"/>
        <w:gridCol w:w="1584"/>
      </w:tblGrid>
      <w:tr w:rsidR="00C22641" w:rsidRPr="003B155C" w14:paraId="36A80F67" w14:textId="77777777" w:rsidTr="00422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50" w:type="dxa"/>
          </w:tcPr>
          <w:p w14:paraId="5E4D7094" w14:textId="77777777" w:rsidR="003B155C" w:rsidRPr="003B155C" w:rsidRDefault="003B155C" w:rsidP="00B97BF6">
            <w:pPr>
              <w:jc w:val="center"/>
              <w:rPr>
                <w:sz w:val="24"/>
                <w:szCs w:val="24"/>
              </w:rPr>
            </w:pPr>
            <w:r w:rsidRPr="003B155C">
              <w:rPr>
                <w:sz w:val="24"/>
                <w:szCs w:val="24"/>
              </w:rPr>
              <w:t>Case</w:t>
            </w:r>
          </w:p>
        </w:tc>
        <w:tc>
          <w:tcPr>
            <w:tcW w:w="2547" w:type="dxa"/>
          </w:tcPr>
          <w:p w14:paraId="5BE4B402" w14:textId="77777777" w:rsidR="003B155C" w:rsidRPr="003B155C" w:rsidRDefault="003B155C" w:rsidP="00B97BF6">
            <w:pPr>
              <w:jc w:val="center"/>
              <w:rPr>
                <w:sz w:val="24"/>
                <w:szCs w:val="24"/>
              </w:rPr>
            </w:pPr>
            <w:r w:rsidRPr="003B155C">
              <w:rPr>
                <w:sz w:val="24"/>
                <w:szCs w:val="24"/>
              </w:rPr>
              <w:t>Description</w:t>
            </w:r>
          </w:p>
        </w:tc>
        <w:tc>
          <w:tcPr>
            <w:tcW w:w="2268" w:type="dxa"/>
          </w:tcPr>
          <w:p w14:paraId="6FDA8D2F" w14:textId="77777777" w:rsidR="003B155C" w:rsidRPr="003B155C" w:rsidRDefault="003B155C" w:rsidP="00B97BF6">
            <w:pPr>
              <w:jc w:val="center"/>
              <w:rPr>
                <w:sz w:val="24"/>
                <w:szCs w:val="24"/>
              </w:rPr>
            </w:pPr>
            <w:r w:rsidRPr="003B155C">
              <w:rPr>
                <w:sz w:val="24"/>
                <w:szCs w:val="24"/>
              </w:rPr>
              <w:t>Expected</w:t>
            </w:r>
          </w:p>
        </w:tc>
        <w:tc>
          <w:tcPr>
            <w:tcW w:w="1701" w:type="dxa"/>
          </w:tcPr>
          <w:p w14:paraId="2E6749D3" w14:textId="77777777" w:rsidR="003B155C" w:rsidRPr="003B155C" w:rsidRDefault="003B155C" w:rsidP="00B97BF6">
            <w:pPr>
              <w:jc w:val="center"/>
              <w:rPr>
                <w:sz w:val="24"/>
                <w:szCs w:val="24"/>
              </w:rPr>
            </w:pPr>
            <w:r w:rsidRPr="003B155C">
              <w:rPr>
                <w:sz w:val="24"/>
                <w:szCs w:val="24"/>
              </w:rPr>
              <w:t>Actual</w:t>
            </w:r>
          </w:p>
        </w:tc>
        <w:tc>
          <w:tcPr>
            <w:tcW w:w="1584" w:type="dxa"/>
          </w:tcPr>
          <w:p w14:paraId="4B87DFF8" w14:textId="77777777" w:rsidR="003B155C" w:rsidRPr="003B155C" w:rsidRDefault="003B155C" w:rsidP="00B97BF6">
            <w:pPr>
              <w:jc w:val="center"/>
              <w:rPr>
                <w:sz w:val="24"/>
                <w:szCs w:val="24"/>
              </w:rPr>
            </w:pPr>
            <w:r w:rsidRPr="003B155C">
              <w:rPr>
                <w:sz w:val="24"/>
                <w:szCs w:val="24"/>
              </w:rPr>
              <w:t>Evidence</w:t>
            </w:r>
          </w:p>
        </w:tc>
      </w:tr>
      <w:tr w:rsidR="00122B36" w14:paraId="09C2821C" w14:textId="77777777" w:rsidTr="00422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50" w:type="dxa"/>
          </w:tcPr>
          <w:p w14:paraId="76344752" w14:textId="350728D2" w:rsidR="00122B36" w:rsidRDefault="00122B36" w:rsidP="00B97BF6">
            <w:pPr>
              <w:jc w:val="center"/>
            </w:pPr>
            <w:r>
              <w:t>#1</w:t>
            </w:r>
          </w:p>
        </w:tc>
        <w:tc>
          <w:tcPr>
            <w:tcW w:w="2547" w:type="dxa"/>
          </w:tcPr>
          <w:p w14:paraId="4EA10DA6" w14:textId="5E059B43" w:rsidR="00122B36" w:rsidRDefault="002C0219" w:rsidP="00B97BF6">
            <w:r>
              <w:t>Connect to “</w:t>
            </w:r>
            <w:proofErr w:type="spellStart"/>
            <w:r>
              <w:t>QuoteOfToday.php</w:t>
            </w:r>
            <w:proofErr w:type="spellEnd"/>
            <w:r>
              <w:t>”</w:t>
            </w:r>
          </w:p>
        </w:tc>
        <w:tc>
          <w:tcPr>
            <w:tcW w:w="2268" w:type="dxa"/>
          </w:tcPr>
          <w:p w14:paraId="139572B2" w14:textId="55151D54" w:rsidR="00122B36" w:rsidRDefault="008C444D" w:rsidP="00B97BF6">
            <w:r>
              <w:t xml:space="preserve">Display </w:t>
            </w:r>
            <w:r w:rsidR="002C0219">
              <w:t>quote</w:t>
            </w:r>
            <w:r>
              <w:t xml:space="preserve"> page</w:t>
            </w:r>
          </w:p>
        </w:tc>
        <w:tc>
          <w:tcPr>
            <w:tcW w:w="1701" w:type="dxa"/>
          </w:tcPr>
          <w:p w14:paraId="675DE4E3" w14:textId="3847B923" w:rsidR="00122B36" w:rsidRDefault="00122B36" w:rsidP="00B97BF6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584" w:type="dxa"/>
          </w:tcPr>
          <w:p w14:paraId="1822CA95" w14:textId="2AA29C0D" w:rsidR="00A37237" w:rsidRDefault="00122B36" w:rsidP="008C444D">
            <w:r>
              <w:t xml:space="preserve">Figure </w:t>
            </w:r>
            <w:r w:rsidR="002C0219">
              <w:t>1</w:t>
            </w:r>
          </w:p>
        </w:tc>
      </w:tr>
      <w:tr w:rsidR="006A12C0" w14:paraId="019A739D" w14:textId="77777777" w:rsidTr="00422E2C">
        <w:tc>
          <w:tcPr>
            <w:tcW w:w="850" w:type="dxa"/>
          </w:tcPr>
          <w:p w14:paraId="60E3CD05" w14:textId="32C52408" w:rsidR="006A12C0" w:rsidRDefault="00684B79" w:rsidP="00B97BF6">
            <w:pPr>
              <w:jc w:val="center"/>
            </w:pPr>
            <w:bookmarkStart w:id="4" w:name="_Hlk81402649"/>
            <w:r>
              <w:t>#2</w:t>
            </w:r>
          </w:p>
        </w:tc>
        <w:tc>
          <w:tcPr>
            <w:tcW w:w="2547" w:type="dxa"/>
          </w:tcPr>
          <w:p w14:paraId="1E3D1BF3" w14:textId="23B40191" w:rsidR="006A12C0" w:rsidRDefault="002C0219" w:rsidP="00B97BF6">
            <w:r>
              <w:t>Multiple page refreshes to get a different quote</w:t>
            </w:r>
          </w:p>
        </w:tc>
        <w:tc>
          <w:tcPr>
            <w:tcW w:w="2268" w:type="dxa"/>
          </w:tcPr>
          <w:p w14:paraId="2965F8AB" w14:textId="3090AD51" w:rsidR="006A12C0" w:rsidRDefault="00684B79" w:rsidP="00B97BF6">
            <w:r>
              <w:t xml:space="preserve">Display </w:t>
            </w:r>
            <w:r w:rsidR="002C0219">
              <w:t>each quote, one at a time</w:t>
            </w:r>
          </w:p>
        </w:tc>
        <w:tc>
          <w:tcPr>
            <w:tcW w:w="1701" w:type="dxa"/>
          </w:tcPr>
          <w:p w14:paraId="48018539" w14:textId="21CFA298" w:rsidR="006A12C0" w:rsidRDefault="00684B79" w:rsidP="00B97BF6">
            <w:r>
              <w:t xml:space="preserve">As </w:t>
            </w:r>
            <w:proofErr w:type="gramStart"/>
            <w:r>
              <w:t>expected</w:t>
            </w:r>
            <w:proofErr w:type="gramEnd"/>
          </w:p>
        </w:tc>
        <w:tc>
          <w:tcPr>
            <w:tcW w:w="1584" w:type="dxa"/>
          </w:tcPr>
          <w:p w14:paraId="3709F7B4" w14:textId="214793D6" w:rsidR="006A12C0" w:rsidRDefault="00684B79" w:rsidP="008C444D">
            <w:r>
              <w:t xml:space="preserve">Figure </w:t>
            </w:r>
            <w:r w:rsidR="002C0219">
              <w:t>2</w:t>
            </w:r>
          </w:p>
          <w:p w14:paraId="51FF2F70" w14:textId="0BE76CF4" w:rsidR="002C0219" w:rsidRDefault="002C0219" w:rsidP="008C444D">
            <w:r>
              <w:t>Figure 3</w:t>
            </w:r>
          </w:p>
          <w:p w14:paraId="7D60B205" w14:textId="4495253E" w:rsidR="00684B79" w:rsidRDefault="00684B79" w:rsidP="008C444D">
            <w:r>
              <w:t>Figure 4</w:t>
            </w:r>
          </w:p>
        </w:tc>
      </w:tr>
      <w:bookmarkEnd w:id="4"/>
    </w:tbl>
    <w:p w14:paraId="5D464422" w14:textId="4E364D89" w:rsidR="000D5080" w:rsidRDefault="000D5080" w:rsidP="007F50F8"/>
    <w:p w14:paraId="144950A5" w14:textId="77777777" w:rsidR="001D3EE2" w:rsidRDefault="001D3EE2" w:rsidP="007F50F8"/>
    <w:p w14:paraId="05CC591C" w14:textId="77777777" w:rsidR="002C0219" w:rsidRDefault="00122B36" w:rsidP="002C0219">
      <w:pPr>
        <w:keepNext/>
      </w:pPr>
      <w:r>
        <w:rPr>
          <w:noProof/>
        </w:rPr>
        <w:drawing>
          <wp:inline distT="0" distB="0" distL="0" distR="0" wp14:anchorId="595D03EA" wp14:editId="0A2BB912">
            <wp:extent cx="5813998" cy="3283199"/>
            <wp:effectExtent l="19050" t="19050" r="15875" b="127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998" cy="32831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D526B4" w14:textId="12581541" w:rsidR="00D538BD" w:rsidRDefault="002C0219" w:rsidP="002C0219">
      <w:pPr>
        <w:pStyle w:val="Caption"/>
      </w:pPr>
      <w:bookmarkStart w:id="5" w:name="_Toc81431312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</w:t>
      </w:r>
      <w:proofErr w:type="spellStart"/>
      <w:r>
        <w:t>QuoteOfToday.php</w:t>
      </w:r>
      <w:bookmarkEnd w:id="5"/>
      <w:proofErr w:type="spellEnd"/>
    </w:p>
    <w:p w14:paraId="4098911D" w14:textId="77777777" w:rsidR="002C0219" w:rsidRDefault="006A12C0" w:rsidP="002C0219">
      <w:pPr>
        <w:keepNext/>
      </w:pPr>
      <w:r>
        <w:rPr>
          <w:noProof/>
        </w:rPr>
        <w:lastRenderedPageBreak/>
        <w:drawing>
          <wp:inline distT="0" distB="0" distL="0" distR="0" wp14:anchorId="10178E27" wp14:editId="6EF1D244">
            <wp:extent cx="5731470" cy="3236595"/>
            <wp:effectExtent l="19050" t="19050" r="22225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470" cy="3236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F4414A" w14:textId="1F45D486" w:rsidR="006A12C0" w:rsidRDefault="002C0219" w:rsidP="002C0219">
      <w:pPr>
        <w:pStyle w:val="Caption"/>
      </w:pPr>
      <w:bookmarkStart w:id="6" w:name="_Toc81431313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Refresh page</w:t>
      </w:r>
      <w:bookmarkEnd w:id="6"/>
    </w:p>
    <w:p w14:paraId="7C93B66D" w14:textId="77777777" w:rsidR="002C0219" w:rsidRPr="00684B79" w:rsidRDefault="002C0219" w:rsidP="00684B79"/>
    <w:p w14:paraId="534CC3F3" w14:textId="77777777" w:rsidR="002C0219" w:rsidRDefault="006A12C0" w:rsidP="002C0219">
      <w:pPr>
        <w:keepNext/>
      </w:pPr>
      <w:r>
        <w:rPr>
          <w:noProof/>
        </w:rPr>
        <w:drawing>
          <wp:inline distT="0" distB="0" distL="0" distR="0" wp14:anchorId="359544BC" wp14:editId="2953F704">
            <wp:extent cx="5731470" cy="3236595"/>
            <wp:effectExtent l="19050" t="19050" r="22225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470" cy="3236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9ED676" w14:textId="1A6A02E9" w:rsidR="006A12C0" w:rsidRDefault="002C0219" w:rsidP="002C0219">
      <w:pPr>
        <w:pStyle w:val="Caption"/>
      </w:pPr>
      <w:bookmarkStart w:id="7" w:name="_Toc81431314"/>
      <w:r>
        <w:t xml:space="preserve">Figure </w:t>
      </w:r>
      <w:fldSimple w:instr=" SEQ Figure \* ARABIC ">
        <w:r>
          <w:rPr>
            <w:noProof/>
          </w:rPr>
          <w:t>3</w:t>
        </w:r>
      </w:fldSimple>
      <w:r w:rsidRPr="00E862F5">
        <w:t xml:space="preserve"> - Refresh page</w:t>
      </w:r>
      <w:bookmarkEnd w:id="7"/>
    </w:p>
    <w:p w14:paraId="24582752" w14:textId="77777777" w:rsidR="002C0219" w:rsidRDefault="002C0219" w:rsidP="006A12C0">
      <w:pPr>
        <w:keepNext/>
      </w:pPr>
    </w:p>
    <w:p w14:paraId="5CA20A08" w14:textId="15381A5D" w:rsidR="006A12C0" w:rsidRDefault="006A12C0" w:rsidP="006A12C0">
      <w:pPr>
        <w:keepNext/>
      </w:pPr>
      <w:r>
        <w:rPr>
          <w:noProof/>
        </w:rPr>
        <w:drawing>
          <wp:inline distT="0" distB="0" distL="0" distR="0" wp14:anchorId="4D1F92F7" wp14:editId="3E14EEF1">
            <wp:extent cx="5731470" cy="3236595"/>
            <wp:effectExtent l="19050" t="19050" r="22225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470" cy="3236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6F5DF8" w14:textId="7CE99AD9" w:rsidR="006A12C0" w:rsidRDefault="006A12C0" w:rsidP="006A12C0">
      <w:pPr>
        <w:pStyle w:val="Caption"/>
      </w:pPr>
      <w:bookmarkStart w:id="8" w:name="_Toc81431315"/>
      <w:r>
        <w:t xml:space="preserve">Figure </w:t>
      </w:r>
      <w:r w:rsidR="00E44AD1">
        <w:fldChar w:fldCharType="begin"/>
      </w:r>
      <w:r w:rsidR="00E44AD1">
        <w:instrText xml:space="preserve"> SEQ Figure \* ARABIC </w:instrText>
      </w:r>
      <w:r w:rsidR="00E44AD1">
        <w:fldChar w:fldCharType="separate"/>
      </w:r>
      <w:r w:rsidR="002C0219">
        <w:rPr>
          <w:noProof/>
        </w:rPr>
        <w:t>4</w:t>
      </w:r>
      <w:r w:rsidR="00E44AD1">
        <w:rPr>
          <w:noProof/>
        </w:rPr>
        <w:fldChar w:fldCharType="end"/>
      </w:r>
      <w:r w:rsidR="002C0219">
        <w:t xml:space="preserve"> - Refresh page</w:t>
      </w:r>
      <w:bookmarkEnd w:id="8"/>
    </w:p>
    <w:p w14:paraId="6BB0B22D" w14:textId="77777777" w:rsidR="008077EF" w:rsidRDefault="008077EF">
      <w:r>
        <w:br w:type="page"/>
      </w:r>
    </w:p>
    <w:bookmarkStart w:id="9" w:name="_Toc81431322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107240663"/>
        <w:docPartObj>
          <w:docPartGallery w:val="Bibliographies"/>
        </w:docPartObj>
      </w:sdtPr>
      <w:sdtEndPr/>
      <w:sdtContent>
        <w:p w14:paraId="6817B5FC" w14:textId="46360237" w:rsidR="00876F34" w:rsidRDefault="00876F34">
          <w:pPr>
            <w:pStyle w:val="Heading1"/>
          </w:pPr>
          <w:r>
            <w:t>References</w:t>
          </w:r>
          <w:bookmarkEnd w:id="9"/>
        </w:p>
        <w:sdt>
          <w:sdtPr>
            <w:id w:val="-573587230"/>
            <w:bibliography/>
          </w:sdtPr>
          <w:sdtEndPr/>
          <w:sdtContent>
            <w:p w14:paraId="27D12574" w14:textId="21326EFF" w:rsidR="00107048" w:rsidRDefault="00107048" w:rsidP="00107048">
              <w:pPr>
                <w:pStyle w:val="Bibliography"/>
                <w:ind w:left="720" w:hanging="720"/>
              </w:pPr>
            </w:p>
            <w:p w14:paraId="70AD8592" w14:textId="535E61EB" w:rsidR="00876F34" w:rsidRDefault="00E44AD1" w:rsidP="00876F34"/>
          </w:sdtContent>
        </w:sdt>
      </w:sdtContent>
    </w:sdt>
    <w:p w14:paraId="2DCA6501" w14:textId="77777777" w:rsidR="008077EF" w:rsidRDefault="008077EF" w:rsidP="008077EF"/>
    <w:p w14:paraId="4891A2D1" w14:textId="77777777" w:rsidR="008077EF" w:rsidRDefault="008077EF" w:rsidP="008077EF"/>
    <w:sectPr w:rsidR="008077EF" w:rsidSect="00CD2B65">
      <w:headerReference w:type="default" r:id="rId17"/>
      <w:footerReference w:type="default" r:id="rId18"/>
      <w:pgSz w:w="11906" w:h="16838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5041B" w14:textId="77777777" w:rsidR="002C7CCF" w:rsidRDefault="002C7CCF" w:rsidP="008077EF">
      <w:pPr>
        <w:spacing w:after="0" w:line="240" w:lineRule="auto"/>
      </w:pPr>
      <w:r>
        <w:separator/>
      </w:r>
    </w:p>
  </w:endnote>
  <w:endnote w:type="continuationSeparator" w:id="0">
    <w:p w14:paraId="65D1116F" w14:textId="77777777" w:rsidR="002C7CCF" w:rsidRDefault="002C7CCF" w:rsidP="00807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7949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89D316" w14:textId="1CB6F3A2" w:rsidR="000B6BA5" w:rsidRDefault="00CD2B6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E8D75" w14:textId="77777777" w:rsidR="00CD2B65" w:rsidRPr="00CD2B65" w:rsidRDefault="00CD2B65" w:rsidP="00CD2B65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00265" w14:textId="77777777" w:rsidR="002C7CCF" w:rsidRDefault="002C7CCF" w:rsidP="008077EF">
      <w:pPr>
        <w:spacing w:after="0" w:line="240" w:lineRule="auto"/>
      </w:pPr>
      <w:r>
        <w:separator/>
      </w:r>
    </w:p>
  </w:footnote>
  <w:footnote w:type="continuationSeparator" w:id="0">
    <w:p w14:paraId="18162AB0" w14:textId="77777777" w:rsidR="002C7CCF" w:rsidRDefault="002C7CCF" w:rsidP="008077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3FC30" w14:textId="77777777" w:rsidR="000B6BA5" w:rsidRDefault="000B6BA5" w:rsidP="000B6BA5">
    <w:pPr>
      <w:pStyle w:val="Header"/>
    </w:pPr>
    <w:r>
      <w:t>Jupiter Mining Corporation</w:t>
    </w:r>
    <w:r>
      <w:tab/>
    </w:r>
    <w:r>
      <w:tab/>
    </w:r>
    <w:r w:rsidRPr="00273709">
      <w:t>M198449</w:t>
    </w:r>
  </w:p>
  <w:p w14:paraId="12EFDA03" w14:textId="77777777" w:rsidR="000B6BA5" w:rsidRDefault="000B6B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4CC6C" w14:textId="274A65E4" w:rsidR="00CD2B65" w:rsidRPr="00CD2B65" w:rsidRDefault="0053039C" w:rsidP="00CD2B65">
    <w:pPr>
      <w:pStyle w:val="Header"/>
    </w:pPr>
    <w:r>
      <w:t>Web Programming</w:t>
    </w:r>
    <w:r w:rsidR="00CD2B65">
      <w:tab/>
    </w:r>
    <w:r w:rsidR="00CD2B65">
      <w:tab/>
    </w:r>
    <w:r w:rsidR="00CD2B65" w:rsidRPr="00273709">
      <w:t>M198449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025B"/>
    <w:multiLevelType w:val="hybridMultilevel"/>
    <w:tmpl w:val="1C36C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86BB4"/>
    <w:multiLevelType w:val="hybridMultilevel"/>
    <w:tmpl w:val="5408311E"/>
    <w:lvl w:ilvl="0" w:tplc="0C09000F">
      <w:start w:val="1"/>
      <w:numFmt w:val="decimal"/>
      <w:lvlText w:val="%1."/>
      <w:lvlJc w:val="left"/>
      <w:pPr>
        <w:ind w:left="3600" w:hanging="360"/>
      </w:pPr>
    </w:lvl>
    <w:lvl w:ilvl="1" w:tplc="0C090019" w:tentative="1">
      <w:start w:val="1"/>
      <w:numFmt w:val="lowerLetter"/>
      <w:lvlText w:val="%2."/>
      <w:lvlJc w:val="left"/>
      <w:pPr>
        <w:ind w:left="4320" w:hanging="360"/>
      </w:pPr>
    </w:lvl>
    <w:lvl w:ilvl="2" w:tplc="0C09001B" w:tentative="1">
      <w:start w:val="1"/>
      <w:numFmt w:val="lowerRoman"/>
      <w:lvlText w:val="%3."/>
      <w:lvlJc w:val="right"/>
      <w:pPr>
        <w:ind w:left="5040" w:hanging="180"/>
      </w:pPr>
    </w:lvl>
    <w:lvl w:ilvl="3" w:tplc="0C09000F" w:tentative="1">
      <w:start w:val="1"/>
      <w:numFmt w:val="decimal"/>
      <w:lvlText w:val="%4."/>
      <w:lvlJc w:val="left"/>
      <w:pPr>
        <w:ind w:left="5760" w:hanging="360"/>
      </w:pPr>
    </w:lvl>
    <w:lvl w:ilvl="4" w:tplc="0C090019" w:tentative="1">
      <w:start w:val="1"/>
      <w:numFmt w:val="lowerLetter"/>
      <w:lvlText w:val="%5."/>
      <w:lvlJc w:val="left"/>
      <w:pPr>
        <w:ind w:left="6480" w:hanging="360"/>
      </w:pPr>
    </w:lvl>
    <w:lvl w:ilvl="5" w:tplc="0C09001B" w:tentative="1">
      <w:start w:val="1"/>
      <w:numFmt w:val="lowerRoman"/>
      <w:lvlText w:val="%6."/>
      <w:lvlJc w:val="right"/>
      <w:pPr>
        <w:ind w:left="7200" w:hanging="180"/>
      </w:pPr>
    </w:lvl>
    <w:lvl w:ilvl="6" w:tplc="0C09000F" w:tentative="1">
      <w:start w:val="1"/>
      <w:numFmt w:val="decimal"/>
      <w:lvlText w:val="%7."/>
      <w:lvlJc w:val="left"/>
      <w:pPr>
        <w:ind w:left="7920" w:hanging="360"/>
      </w:pPr>
    </w:lvl>
    <w:lvl w:ilvl="7" w:tplc="0C090019" w:tentative="1">
      <w:start w:val="1"/>
      <w:numFmt w:val="lowerLetter"/>
      <w:lvlText w:val="%8."/>
      <w:lvlJc w:val="left"/>
      <w:pPr>
        <w:ind w:left="8640" w:hanging="360"/>
      </w:pPr>
    </w:lvl>
    <w:lvl w:ilvl="8" w:tplc="0C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493E07FA"/>
    <w:multiLevelType w:val="hybridMultilevel"/>
    <w:tmpl w:val="744262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A743B"/>
    <w:multiLevelType w:val="hybridMultilevel"/>
    <w:tmpl w:val="BD68B13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CCF"/>
    <w:rsid w:val="00002A85"/>
    <w:rsid w:val="00027992"/>
    <w:rsid w:val="000370D8"/>
    <w:rsid w:val="00043FB9"/>
    <w:rsid w:val="0006651F"/>
    <w:rsid w:val="000818D3"/>
    <w:rsid w:val="00086073"/>
    <w:rsid w:val="000B3351"/>
    <w:rsid w:val="000B6BA5"/>
    <w:rsid w:val="000C28A1"/>
    <w:rsid w:val="000D5080"/>
    <w:rsid w:val="00107048"/>
    <w:rsid w:val="00122B36"/>
    <w:rsid w:val="00133417"/>
    <w:rsid w:val="00146757"/>
    <w:rsid w:val="00171BDC"/>
    <w:rsid w:val="00174AD4"/>
    <w:rsid w:val="001800BC"/>
    <w:rsid w:val="001D3EE2"/>
    <w:rsid w:val="001D7AC0"/>
    <w:rsid w:val="001F1DCC"/>
    <w:rsid w:val="00210304"/>
    <w:rsid w:val="00245963"/>
    <w:rsid w:val="00251674"/>
    <w:rsid w:val="002678A1"/>
    <w:rsid w:val="00273709"/>
    <w:rsid w:val="00286E0A"/>
    <w:rsid w:val="0029633B"/>
    <w:rsid w:val="00297A1D"/>
    <w:rsid w:val="002C0219"/>
    <w:rsid w:val="002C7CCF"/>
    <w:rsid w:val="002E6BD8"/>
    <w:rsid w:val="0030556D"/>
    <w:rsid w:val="003235DE"/>
    <w:rsid w:val="0033203C"/>
    <w:rsid w:val="003401FB"/>
    <w:rsid w:val="00342B17"/>
    <w:rsid w:val="00373704"/>
    <w:rsid w:val="003A215F"/>
    <w:rsid w:val="003A7940"/>
    <w:rsid w:val="003B155C"/>
    <w:rsid w:val="003F5FD0"/>
    <w:rsid w:val="003F7587"/>
    <w:rsid w:val="0041104F"/>
    <w:rsid w:val="00415361"/>
    <w:rsid w:val="00422E2C"/>
    <w:rsid w:val="004242F8"/>
    <w:rsid w:val="0047096A"/>
    <w:rsid w:val="00481DAC"/>
    <w:rsid w:val="004C0852"/>
    <w:rsid w:val="004D1C94"/>
    <w:rsid w:val="004D7C80"/>
    <w:rsid w:val="004E6D67"/>
    <w:rsid w:val="004F56FB"/>
    <w:rsid w:val="00500717"/>
    <w:rsid w:val="0050711C"/>
    <w:rsid w:val="0053039C"/>
    <w:rsid w:val="005435F4"/>
    <w:rsid w:val="00553330"/>
    <w:rsid w:val="0057705C"/>
    <w:rsid w:val="00593F5A"/>
    <w:rsid w:val="005E7EDF"/>
    <w:rsid w:val="00684B79"/>
    <w:rsid w:val="006A12C0"/>
    <w:rsid w:val="006A5308"/>
    <w:rsid w:val="006C6FD6"/>
    <w:rsid w:val="00707944"/>
    <w:rsid w:val="007358BC"/>
    <w:rsid w:val="007603E3"/>
    <w:rsid w:val="007854C4"/>
    <w:rsid w:val="007E3407"/>
    <w:rsid w:val="007F50F8"/>
    <w:rsid w:val="0080612A"/>
    <w:rsid w:val="008077EF"/>
    <w:rsid w:val="00872630"/>
    <w:rsid w:val="00875C17"/>
    <w:rsid w:val="00876F34"/>
    <w:rsid w:val="00897751"/>
    <w:rsid w:val="008A45E8"/>
    <w:rsid w:val="008A4BA8"/>
    <w:rsid w:val="008B2129"/>
    <w:rsid w:val="008C444D"/>
    <w:rsid w:val="009358EF"/>
    <w:rsid w:val="00963DBB"/>
    <w:rsid w:val="009774F1"/>
    <w:rsid w:val="009A2A92"/>
    <w:rsid w:val="009A419A"/>
    <w:rsid w:val="009D2C90"/>
    <w:rsid w:val="00A37237"/>
    <w:rsid w:val="00A415B5"/>
    <w:rsid w:val="00AB5299"/>
    <w:rsid w:val="00AC28EF"/>
    <w:rsid w:val="00AC2ED5"/>
    <w:rsid w:val="00AC71C8"/>
    <w:rsid w:val="00AE22F3"/>
    <w:rsid w:val="00AF203F"/>
    <w:rsid w:val="00B02522"/>
    <w:rsid w:val="00B567C5"/>
    <w:rsid w:val="00B61107"/>
    <w:rsid w:val="00B76B7D"/>
    <w:rsid w:val="00B9089D"/>
    <w:rsid w:val="00B90A95"/>
    <w:rsid w:val="00BB53D0"/>
    <w:rsid w:val="00C16B7C"/>
    <w:rsid w:val="00C22641"/>
    <w:rsid w:val="00C267AD"/>
    <w:rsid w:val="00C429FA"/>
    <w:rsid w:val="00C52B20"/>
    <w:rsid w:val="00C72F0D"/>
    <w:rsid w:val="00C74670"/>
    <w:rsid w:val="00CA0B7C"/>
    <w:rsid w:val="00CC5289"/>
    <w:rsid w:val="00CD2B65"/>
    <w:rsid w:val="00CD5689"/>
    <w:rsid w:val="00CF77DF"/>
    <w:rsid w:val="00D05E5A"/>
    <w:rsid w:val="00D120B4"/>
    <w:rsid w:val="00D121F5"/>
    <w:rsid w:val="00D34A03"/>
    <w:rsid w:val="00D538BD"/>
    <w:rsid w:val="00D60687"/>
    <w:rsid w:val="00D65632"/>
    <w:rsid w:val="00D66A0E"/>
    <w:rsid w:val="00D73ECE"/>
    <w:rsid w:val="00D750F7"/>
    <w:rsid w:val="00D946D7"/>
    <w:rsid w:val="00DC0D4B"/>
    <w:rsid w:val="00DD0D2C"/>
    <w:rsid w:val="00DE2139"/>
    <w:rsid w:val="00DE7FF8"/>
    <w:rsid w:val="00E02D2F"/>
    <w:rsid w:val="00E13E2A"/>
    <w:rsid w:val="00E324E0"/>
    <w:rsid w:val="00E44AD1"/>
    <w:rsid w:val="00E6677C"/>
    <w:rsid w:val="00EB6CFB"/>
    <w:rsid w:val="00EE6912"/>
    <w:rsid w:val="00F956D7"/>
    <w:rsid w:val="00F9702A"/>
    <w:rsid w:val="00FD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29F0C198"/>
  <w15:chartTrackingRefBased/>
  <w15:docId w15:val="{402118F5-0373-415B-B3CE-F7B8461D8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9FA"/>
  </w:style>
  <w:style w:type="paragraph" w:styleId="Heading1">
    <w:name w:val="heading 1"/>
    <w:basedOn w:val="Normal"/>
    <w:next w:val="Normal"/>
    <w:link w:val="Heading1Char"/>
    <w:uiPriority w:val="9"/>
    <w:qFormat/>
    <w:rsid w:val="0006651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F73B08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51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73B08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651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F73B08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51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A7E5C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5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A7E5C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5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A7E5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5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A7E5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5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A7E5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51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A7E5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7EF"/>
  </w:style>
  <w:style w:type="paragraph" w:styleId="Footer">
    <w:name w:val="footer"/>
    <w:basedOn w:val="Normal"/>
    <w:link w:val="FooterChar"/>
    <w:uiPriority w:val="99"/>
    <w:unhideWhenUsed/>
    <w:rsid w:val="008077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7EF"/>
  </w:style>
  <w:style w:type="character" w:customStyle="1" w:styleId="Heading1Char">
    <w:name w:val="Heading 1 Char"/>
    <w:basedOn w:val="DefaultParagraphFont"/>
    <w:link w:val="Heading1"/>
    <w:uiPriority w:val="9"/>
    <w:rsid w:val="0006651F"/>
    <w:rPr>
      <w:rFonts w:asciiTheme="majorHAnsi" w:eastAsiaTheme="majorEastAsia" w:hAnsiTheme="majorHAnsi" w:cstheme="majorBidi"/>
      <w:color w:val="F73B08" w:themeColor="accent6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06651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77E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077EF"/>
    <w:rPr>
      <w:color w:val="FFAE3E" w:themeColor="hyperlink"/>
      <w:u w:val="single"/>
    </w:rPr>
  </w:style>
  <w:style w:type="table" w:styleId="TableGrid">
    <w:name w:val="Table Grid"/>
    <w:basedOn w:val="TableNormal"/>
    <w:uiPriority w:val="59"/>
    <w:rsid w:val="008077EF"/>
    <w:pPr>
      <w:spacing w:after="0" w:line="240" w:lineRule="auto"/>
    </w:pPr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6651F"/>
    <w:rPr>
      <w:rFonts w:asciiTheme="majorHAnsi" w:eastAsiaTheme="majorEastAsia" w:hAnsiTheme="majorHAnsi" w:cstheme="majorBidi"/>
      <w:color w:val="F73B08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651F"/>
    <w:rPr>
      <w:rFonts w:asciiTheme="majorHAnsi" w:eastAsiaTheme="majorEastAsia" w:hAnsiTheme="majorHAnsi" w:cstheme="majorBidi"/>
      <w:color w:val="F73B08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51F"/>
    <w:rPr>
      <w:rFonts w:asciiTheme="majorHAnsi" w:eastAsiaTheme="majorEastAsia" w:hAnsiTheme="majorHAnsi" w:cstheme="majorBidi"/>
      <w:color w:val="FA7E5C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51F"/>
    <w:rPr>
      <w:rFonts w:asciiTheme="majorHAnsi" w:eastAsiaTheme="majorEastAsia" w:hAnsiTheme="majorHAnsi" w:cstheme="majorBidi"/>
      <w:i/>
      <w:iCs/>
      <w:color w:val="FA7E5C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51F"/>
    <w:rPr>
      <w:rFonts w:asciiTheme="majorHAnsi" w:eastAsiaTheme="majorEastAsia" w:hAnsiTheme="majorHAnsi" w:cstheme="majorBidi"/>
      <w:color w:val="FA7E5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51F"/>
    <w:rPr>
      <w:rFonts w:asciiTheme="majorHAnsi" w:eastAsiaTheme="majorEastAsia" w:hAnsiTheme="majorHAnsi" w:cstheme="majorBidi"/>
      <w:b/>
      <w:bCs/>
      <w:color w:val="FA7E5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51F"/>
    <w:rPr>
      <w:rFonts w:asciiTheme="majorHAnsi" w:eastAsiaTheme="majorEastAsia" w:hAnsiTheme="majorHAnsi" w:cstheme="majorBidi"/>
      <w:b/>
      <w:bCs/>
      <w:i/>
      <w:iCs/>
      <w:color w:val="FA7E5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51F"/>
    <w:rPr>
      <w:rFonts w:asciiTheme="majorHAnsi" w:eastAsiaTheme="majorEastAsia" w:hAnsiTheme="majorHAnsi" w:cstheme="majorBidi"/>
      <w:i/>
      <w:iCs/>
      <w:color w:val="FA7E5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6651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6651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6651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51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6651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6651F"/>
    <w:rPr>
      <w:b/>
      <w:bCs/>
    </w:rPr>
  </w:style>
  <w:style w:type="character" w:styleId="Emphasis">
    <w:name w:val="Emphasis"/>
    <w:basedOn w:val="DefaultParagraphFont"/>
    <w:uiPriority w:val="20"/>
    <w:qFormat/>
    <w:rsid w:val="0006651F"/>
    <w:rPr>
      <w:i/>
      <w:iCs/>
      <w:color w:val="FA7E5C" w:themeColor="accent6"/>
    </w:rPr>
  </w:style>
  <w:style w:type="paragraph" w:styleId="NoSpacing">
    <w:name w:val="No Spacing"/>
    <w:uiPriority w:val="1"/>
    <w:qFormat/>
    <w:rsid w:val="000665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6651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6651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51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A7E5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51F"/>
    <w:rPr>
      <w:rFonts w:asciiTheme="majorHAnsi" w:eastAsiaTheme="majorEastAsia" w:hAnsiTheme="majorHAnsi" w:cstheme="majorBidi"/>
      <w:i/>
      <w:iCs/>
      <w:color w:val="FA7E5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6651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6651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6651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6651F"/>
    <w:rPr>
      <w:b/>
      <w:bCs/>
      <w:smallCaps/>
      <w:color w:val="FA7E5C" w:themeColor="accent6"/>
    </w:rPr>
  </w:style>
  <w:style w:type="character" w:styleId="BookTitle">
    <w:name w:val="Book Title"/>
    <w:basedOn w:val="DefaultParagraphFont"/>
    <w:uiPriority w:val="33"/>
    <w:qFormat/>
    <w:rsid w:val="0006651F"/>
    <w:rPr>
      <w:b/>
      <w:bCs/>
      <w:caps w:val="0"/>
      <w:smallCaps/>
      <w:spacing w:val="7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7F50F8"/>
    <w:pPr>
      <w:spacing w:after="100"/>
      <w:ind w:left="210"/>
    </w:pPr>
  </w:style>
  <w:style w:type="paragraph" w:customStyle="1" w:styleId="PreCode">
    <w:name w:val="PreCode"/>
    <w:basedOn w:val="Normal"/>
    <w:link w:val="PreCodeChar"/>
    <w:autoRedefine/>
    <w:qFormat/>
    <w:rsid w:val="00CA0B7C"/>
    <w:rPr>
      <w:rFonts w:ascii="Courier New" w:hAnsi="Courier New" w:cs="Courier New"/>
      <w:sz w:val="22"/>
      <w:bdr w:val="single" w:sz="12" w:space="0" w:color="auto"/>
    </w:rPr>
  </w:style>
  <w:style w:type="character" w:customStyle="1" w:styleId="PreCodeChar">
    <w:name w:val="PreCode Char"/>
    <w:basedOn w:val="DefaultParagraphFont"/>
    <w:link w:val="PreCode"/>
    <w:rsid w:val="00CA0B7C"/>
    <w:rPr>
      <w:rFonts w:ascii="Courier New" w:hAnsi="Courier New" w:cs="Courier New"/>
      <w:sz w:val="22"/>
      <w:bdr w:val="single" w:sz="12" w:space="0" w:color="auto"/>
    </w:rPr>
  </w:style>
  <w:style w:type="table" w:styleId="GridTable5Dark">
    <w:name w:val="Grid Table 5 Dark"/>
    <w:basedOn w:val="TableNormal"/>
    <w:uiPriority w:val="50"/>
    <w:rsid w:val="003B15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D946D7"/>
    <w:pPr>
      <w:spacing w:after="0"/>
    </w:pPr>
  </w:style>
  <w:style w:type="character" w:styleId="CommentReference">
    <w:name w:val="annotation reference"/>
    <w:basedOn w:val="DefaultParagraphFont"/>
    <w:uiPriority w:val="99"/>
    <w:semiHidden/>
    <w:unhideWhenUsed/>
    <w:rsid w:val="00D73E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3E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3E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E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EC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A215F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876F34"/>
  </w:style>
  <w:style w:type="character" w:styleId="UnresolvedMention">
    <w:name w:val="Unresolved Mention"/>
    <w:basedOn w:val="DefaultParagraphFont"/>
    <w:uiPriority w:val="99"/>
    <w:semiHidden/>
    <w:unhideWhenUsed/>
    <w:rsid w:val="00332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dley%20Willcott\Documents\Custom%20Office%20Templates\ReportExample_v.3.dotx" TargetMode="Externa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B5323AD63C164E880DE204A0FB1524" ma:contentTypeVersion="9" ma:contentTypeDescription="Create a new document." ma:contentTypeScope="" ma:versionID="e5833e4dfa304946b5cc633e539d88d7">
  <xsd:schema xmlns:xsd="http://www.w3.org/2001/XMLSchema" xmlns:xs="http://www.w3.org/2001/XMLSchema" xmlns:p="http://schemas.microsoft.com/office/2006/metadata/properties" xmlns:ns3="a2b13c42-4946-4d21-958d-48c19862b4de" targetNamespace="http://schemas.microsoft.com/office/2006/metadata/properties" ma:root="true" ma:fieldsID="a74adcb906164ea0c0295663353b7a81" ns3:_="">
    <xsd:import namespace="a2b13c42-4946-4d21-958d-48c19862b4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13c42-4946-4d21-958d-48c19862b4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Kir21</b:Tag>
    <b:SourceType>DocumentFromInternetSite</b:SourceType>
    <b:Guid>{CF9309D8-4BE5-4BD8-B042-68D4A164C309}</b:Guid>
    <b:Author>
      <b:Author>
        <b:NameList>
          <b:Person>
            <b:Last>Yusov</b:Last>
            <b:First>Kirill</b:First>
          </b:Person>
        </b:NameList>
      </b:Author>
    </b:Author>
    <b:Title>Software Requirements Specification Example and Guide</b:Title>
    <b:InternetSiteTitle>Jelvix</b:InternetSiteTitle>
    <b:Year>2021</b:Year>
    <b:Month>02</b:Month>
    <b:Day>22</b:Day>
    <b:URL>https://jelvix.com/blog/software-requirements-specification</b:URL>
    <b:RefOrder>1</b:RefOrder>
  </b:Source>
</b:Sources>
</file>

<file path=customXml/itemProps1.xml><?xml version="1.0" encoding="utf-8"?>
<ds:datastoreItem xmlns:ds="http://schemas.openxmlformats.org/officeDocument/2006/customXml" ds:itemID="{525694D1-EFAD-4276-9E84-8CA231D753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b13c42-4946-4d21-958d-48c19862b4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9DCE3D-0A13-4435-831D-A461741269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791EE2-C3EC-4F52-A061-6D8BABFAA0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0056AE9-D6D1-4A52-BE54-2430326AC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ReportExample_v.3.dotx</Template>
  <TotalTime>457</TotalTime>
  <Pages>7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Metro TAFE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Willcott</dc:creator>
  <cp:keywords/>
  <dc:description/>
  <cp:lastModifiedBy>Bradley Willcott</cp:lastModifiedBy>
  <cp:revision>70</cp:revision>
  <cp:lastPrinted>2020-07-13T13:21:00Z</cp:lastPrinted>
  <dcterms:created xsi:type="dcterms:W3CDTF">2021-08-15T04:56:00Z</dcterms:created>
  <dcterms:modified xsi:type="dcterms:W3CDTF">2021-09-01T15:29:00Z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0x010100A5B5323AD63C164E880DE204A0FB1524</vt:lpwstr>
  </property>
</Properties>
</file>